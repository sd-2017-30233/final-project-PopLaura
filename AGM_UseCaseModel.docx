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D2D" w:rsidRDefault="00835D2D">
      <w:pPr>
        <w:pStyle w:val="Title"/>
        <w:jc w:val="right"/>
        <w:rPr>
          <w:rFonts w:ascii="Times New Roman" w:hAnsi="Times New Roman"/>
        </w:rPr>
      </w:pPr>
      <w:r>
        <w:t>Art Gallery Management</w:t>
      </w:r>
      <w:r>
        <w:rPr>
          <w:rFonts w:ascii="Times New Roman" w:hAnsi="Times New Roman"/>
        </w:rPr>
        <w:t xml:space="preserve"> 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35D2D">
            <w:pPr>
              <w:pStyle w:val="Tabletext"/>
            </w:pPr>
            <w:r>
              <w:t>&lt;22/MAR/2017</w:t>
            </w:r>
            <w:r w:rsidR="00570E86" w:rsidRPr="00D047E9">
              <w:t>&gt;</w:t>
            </w:r>
          </w:p>
        </w:tc>
        <w:tc>
          <w:tcPr>
            <w:tcW w:w="1152" w:type="dxa"/>
          </w:tcPr>
          <w:p w:rsidR="008C4393" w:rsidRPr="00D047E9" w:rsidRDefault="00835D2D">
            <w:pPr>
              <w:pStyle w:val="Tabletext"/>
            </w:pPr>
            <w:r>
              <w:t>&lt;1.1</w:t>
            </w:r>
            <w:r w:rsidR="00570E86" w:rsidRPr="00D047E9">
              <w:t>&gt;</w:t>
            </w:r>
          </w:p>
        </w:tc>
        <w:tc>
          <w:tcPr>
            <w:tcW w:w="3744" w:type="dxa"/>
          </w:tcPr>
          <w:p w:rsidR="008C4393" w:rsidRPr="00D047E9" w:rsidRDefault="00835D2D">
            <w:pPr>
              <w:pStyle w:val="Tabletext"/>
            </w:pPr>
            <w:r>
              <w:t>-</w:t>
            </w:r>
          </w:p>
        </w:tc>
        <w:tc>
          <w:tcPr>
            <w:tcW w:w="2304" w:type="dxa"/>
          </w:tcPr>
          <w:p w:rsidR="008C4393" w:rsidRPr="00D047E9" w:rsidRDefault="00835D2D">
            <w:pPr>
              <w:pStyle w:val="Tabletext"/>
            </w:pPr>
            <w:r>
              <w:t>Pop Laura-Maria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0B26EE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0B26EE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0B26EE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0B26EE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D572CA" w:rsidRPr="000B26EE" w:rsidRDefault="00D572CA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</w:p>
    <w:p w:rsidR="0004741B" w:rsidRPr="000B26EE" w:rsidRDefault="001B7C12" w:rsidP="0004741B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0B26EE">
        <w:rPr>
          <w:b/>
          <w:i/>
          <w:color w:val="000000"/>
          <w:sz w:val="24"/>
        </w:rPr>
        <w:t>Use case: LOG-IN</w:t>
      </w:r>
    </w:p>
    <w:p w:rsidR="0004741B" w:rsidRPr="000B26EE" w:rsidRDefault="001B7C12" w:rsidP="0004741B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0B26EE">
        <w:rPr>
          <w:b/>
          <w:i/>
          <w:color w:val="000000"/>
          <w:sz w:val="24"/>
        </w:rPr>
        <w:t>Level: user-goal</w:t>
      </w:r>
    </w:p>
    <w:p w:rsidR="0004741B" w:rsidRPr="000B26EE" w:rsidRDefault="0004741B" w:rsidP="0004741B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0B26EE">
        <w:rPr>
          <w:b/>
          <w:i/>
          <w:color w:val="000000"/>
          <w:sz w:val="24"/>
        </w:rPr>
        <w:t>Primary actor:</w:t>
      </w:r>
      <w:r w:rsidR="001B7C12" w:rsidRPr="000B26EE">
        <w:rPr>
          <w:b/>
          <w:i/>
          <w:color w:val="000000"/>
          <w:sz w:val="24"/>
        </w:rPr>
        <w:t xml:space="preserve"> both Customer and Admin</w:t>
      </w:r>
    </w:p>
    <w:p w:rsidR="001B7C12" w:rsidRPr="000B26EE" w:rsidRDefault="006C543D" w:rsidP="0004741B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0B26EE">
        <w:rPr>
          <w:b/>
          <w:i/>
          <w:color w:val="000000"/>
          <w:sz w:val="24"/>
        </w:rPr>
        <w:t xml:space="preserve">Main success scenario: </w:t>
      </w:r>
      <w:r w:rsidR="001B7C12" w:rsidRPr="000B26EE">
        <w:rPr>
          <w:b/>
          <w:i/>
          <w:color w:val="000000"/>
          <w:sz w:val="24"/>
        </w:rPr>
        <w:t>the actor fills in the username and the password fields and if these are correct then the actor will see a menu of actions he/she can perform</w:t>
      </w:r>
    </w:p>
    <w:p w:rsidR="00D047E9" w:rsidRPr="000B26EE" w:rsidRDefault="00D047E9" w:rsidP="0004741B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0B26EE">
        <w:rPr>
          <w:b/>
          <w:i/>
          <w:color w:val="000000"/>
          <w:sz w:val="24"/>
        </w:rPr>
        <w:t xml:space="preserve">Extensions: </w:t>
      </w:r>
      <w:r w:rsidR="001B7C12" w:rsidRPr="000B26EE">
        <w:rPr>
          <w:b/>
          <w:i/>
          <w:color w:val="000000"/>
          <w:sz w:val="24"/>
        </w:rPr>
        <w:t>if the actor does not have an account, he has to create one by filling a registration form (just for the Customer)</w:t>
      </w:r>
    </w:p>
    <w:p w:rsidR="001B7C12" w:rsidRPr="000B26EE" w:rsidRDefault="001B7C12" w:rsidP="0004741B">
      <w:pPr>
        <w:spacing w:line="240" w:lineRule="auto"/>
        <w:ind w:left="720"/>
        <w:jc w:val="both"/>
        <w:rPr>
          <w:b/>
          <w:i/>
          <w:color w:val="000000"/>
          <w:sz w:val="24"/>
        </w:rPr>
      </w:pPr>
    </w:p>
    <w:p w:rsidR="001B7C12" w:rsidRPr="000B26EE" w:rsidRDefault="00741401" w:rsidP="001B7C12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0B26EE">
        <w:rPr>
          <w:b/>
          <w:i/>
          <w:color w:val="000000"/>
          <w:sz w:val="24"/>
        </w:rPr>
        <w:t>Use case: CRUD ON CUSTOMERS/ARTISTS/PIECES OF ART</w:t>
      </w:r>
    </w:p>
    <w:p w:rsidR="001B7C12" w:rsidRPr="000B26EE" w:rsidRDefault="00741401" w:rsidP="001B7C12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0B26EE">
        <w:rPr>
          <w:b/>
          <w:i/>
          <w:color w:val="000000"/>
          <w:sz w:val="24"/>
        </w:rPr>
        <w:t>Level: user goal</w:t>
      </w:r>
    </w:p>
    <w:p w:rsidR="001B7C12" w:rsidRPr="000B26EE" w:rsidRDefault="001B7C12" w:rsidP="001B7C12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0B26EE">
        <w:rPr>
          <w:b/>
          <w:i/>
          <w:color w:val="000000"/>
          <w:sz w:val="24"/>
        </w:rPr>
        <w:t>Primary actor:</w:t>
      </w:r>
      <w:r w:rsidR="00741401" w:rsidRPr="000B26EE">
        <w:rPr>
          <w:b/>
          <w:i/>
          <w:color w:val="000000"/>
          <w:sz w:val="24"/>
        </w:rPr>
        <w:t xml:space="preserve"> Admin</w:t>
      </w:r>
    </w:p>
    <w:p w:rsidR="00741401" w:rsidRPr="000B26EE" w:rsidRDefault="001B7C12" w:rsidP="001B7C12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0B26EE">
        <w:rPr>
          <w:b/>
          <w:i/>
          <w:color w:val="000000"/>
          <w:sz w:val="24"/>
        </w:rPr>
        <w:t xml:space="preserve">Main success scenario: </w:t>
      </w:r>
      <w:r w:rsidR="00741401" w:rsidRPr="000B26EE">
        <w:rPr>
          <w:b/>
          <w:i/>
          <w:color w:val="000000"/>
          <w:sz w:val="24"/>
        </w:rPr>
        <w:t>the actor can delete, update, add any customers, artists and pieces of art, by choosing the right section from the menu and filling in the necessary information</w:t>
      </w:r>
    </w:p>
    <w:p w:rsidR="001B7C12" w:rsidRPr="000B26EE" w:rsidRDefault="001B7C12" w:rsidP="001B7C12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0B26EE">
        <w:rPr>
          <w:b/>
          <w:i/>
          <w:color w:val="000000"/>
          <w:sz w:val="24"/>
        </w:rPr>
        <w:t xml:space="preserve">Extensions: </w:t>
      </w:r>
      <w:r w:rsidR="00741401" w:rsidRPr="000B26EE">
        <w:rPr>
          <w:b/>
          <w:i/>
          <w:color w:val="000000"/>
          <w:sz w:val="24"/>
        </w:rPr>
        <w:t>the worst case is that he/she can’t finish the task because of wrong/ incomplete information or the connection with the DB is weak</w:t>
      </w:r>
    </w:p>
    <w:p w:rsidR="001B7C12" w:rsidRPr="000B26EE" w:rsidRDefault="001B7C12" w:rsidP="0004741B">
      <w:pPr>
        <w:spacing w:line="240" w:lineRule="auto"/>
        <w:ind w:left="720"/>
        <w:jc w:val="both"/>
        <w:rPr>
          <w:b/>
          <w:i/>
          <w:color w:val="000000"/>
          <w:sz w:val="24"/>
        </w:rPr>
      </w:pPr>
    </w:p>
    <w:p w:rsidR="001B7C12" w:rsidRPr="000B26EE" w:rsidRDefault="003B28F9" w:rsidP="001B7C12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0B26EE">
        <w:rPr>
          <w:b/>
          <w:i/>
          <w:color w:val="000000"/>
          <w:sz w:val="24"/>
        </w:rPr>
        <w:t>Use case: Buy pieces of art</w:t>
      </w:r>
    </w:p>
    <w:p w:rsidR="001B7C12" w:rsidRPr="000B26EE" w:rsidRDefault="003B28F9" w:rsidP="001B7C12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0B26EE">
        <w:rPr>
          <w:b/>
          <w:i/>
          <w:color w:val="000000"/>
          <w:sz w:val="24"/>
        </w:rPr>
        <w:t>Level: user-goal</w:t>
      </w:r>
    </w:p>
    <w:p w:rsidR="001B7C12" w:rsidRPr="000B26EE" w:rsidRDefault="001B7C12" w:rsidP="001B7C12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0B26EE">
        <w:rPr>
          <w:b/>
          <w:i/>
          <w:color w:val="000000"/>
          <w:sz w:val="24"/>
        </w:rPr>
        <w:t xml:space="preserve">Primary actor: </w:t>
      </w:r>
      <w:r w:rsidR="003B28F9" w:rsidRPr="000B26EE">
        <w:rPr>
          <w:b/>
          <w:i/>
          <w:color w:val="000000"/>
          <w:sz w:val="24"/>
        </w:rPr>
        <w:t>Customer</w:t>
      </w:r>
    </w:p>
    <w:p w:rsidR="003B28F9" w:rsidRPr="000B26EE" w:rsidRDefault="001B7C12" w:rsidP="001B7C12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0B26EE">
        <w:rPr>
          <w:b/>
          <w:i/>
          <w:color w:val="000000"/>
          <w:sz w:val="24"/>
        </w:rPr>
        <w:t xml:space="preserve">Main success scenario: </w:t>
      </w:r>
      <w:r w:rsidR="003B28F9" w:rsidRPr="000B26EE">
        <w:rPr>
          <w:b/>
          <w:i/>
          <w:color w:val="000000"/>
          <w:sz w:val="24"/>
        </w:rPr>
        <w:t>the actor chooses a piece of art that he/she likes and he/she will fill in a form to buy the piece of art</w:t>
      </w:r>
    </w:p>
    <w:p w:rsidR="001B7C12" w:rsidRPr="000B26EE" w:rsidRDefault="001B7C12" w:rsidP="001B7C12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0B26EE">
        <w:rPr>
          <w:b/>
          <w:i/>
          <w:color w:val="000000"/>
          <w:sz w:val="24"/>
        </w:rPr>
        <w:t xml:space="preserve">Extensions: </w:t>
      </w:r>
      <w:r w:rsidR="003B28F9" w:rsidRPr="000B26EE">
        <w:rPr>
          <w:b/>
          <w:i/>
          <w:color w:val="000000"/>
          <w:sz w:val="24"/>
        </w:rPr>
        <w:t>the customer can’t buy what he wants because of the wrong information</w:t>
      </w:r>
    </w:p>
    <w:p w:rsidR="008C4393" w:rsidRDefault="008C4393" w:rsidP="00D572CA">
      <w:pPr>
        <w:pStyle w:val="InfoBlue"/>
        <w:ind w:left="0"/>
      </w:pPr>
    </w:p>
    <w:p w:rsidR="00102AC5" w:rsidRDefault="00102AC5" w:rsidP="00102AC5">
      <w:pPr>
        <w:pStyle w:val="BodyText"/>
      </w:pPr>
    </w:p>
    <w:p w:rsidR="00102AC5" w:rsidRDefault="00102AC5" w:rsidP="00102AC5">
      <w:pPr>
        <w:pStyle w:val="BodyText"/>
      </w:pPr>
    </w:p>
    <w:p w:rsidR="00102AC5" w:rsidRDefault="00102AC5" w:rsidP="00102AC5">
      <w:pPr>
        <w:pStyle w:val="BodyText"/>
      </w:pPr>
    </w:p>
    <w:p w:rsidR="00102AC5" w:rsidRDefault="00102AC5" w:rsidP="00102AC5">
      <w:pPr>
        <w:pStyle w:val="BodyText"/>
      </w:pPr>
    </w:p>
    <w:p w:rsidR="00102AC5" w:rsidRDefault="00102AC5" w:rsidP="00102AC5">
      <w:pPr>
        <w:pStyle w:val="BodyText"/>
      </w:pPr>
    </w:p>
    <w:p w:rsidR="00102AC5" w:rsidRDefault="00102AC5" w:rsidP="00102AC5">
      <w:pPr>
        <w:pStyle w:val="BodyText"/>
      </w:pPr>
    </w:p>
    <w:p w:rsidR="00102AC5" w:rsidRDefault="00102AC5" w:rsidP="00102AC5">
      <w:pPr>
        <w:pStyle w:val="BodyText"/>
      </w:pPr>
    </w:p>
    <w:p w:rsidR="00102AC5" w:rsidRDefault="00102AC5" w:rsidP="00102AC5">
      <w:pPr>
        <w:pStyle w:val="BodyText"/>
      </w:pPr>
    </w:p>
    <w:p w:rsidR="00102AC5" w:rsidRDefault="00102AC5" w:rsidP="00102AC5">
      <w:pPr>
        <w:pStyle w:val="BodyText"/>
      </w:pPr>
    </w:p>
    <w:p w:rsidR="00102AC5" w:rsidRDefault="00102AC5" w:rsidP="00102AC5">
      <w:pPr>
        <w:pStyle w:val="BodyText"/>
      </w:pPr>
    </w:p>
    <w:p w:rsidR="00102AC5" w:rsidRDefault="00102AC5" w:rsidP="00102AC5">
      <w:pPr>
        <w:pStyle w:val="BodyText"/>
      </w:pPr>
    </w:p>
    <w:p w:rsidR="00FB3D2D" w:rsidRPr="00102AC5" w:rsidRDefault="00FB3D2D" w:rsidP="00102AC5">
      <w:pPr>
        <w:pStyle w:val="BodyText"/>
      </w:pPr>
    </w:p>
    <w:p w:rsidR="008C4393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5"/>
    </w:p>
    <w:p w:rsidR="00FB3D2D" w:rsidRPr="00FB3D2D" w:rsidRDefault="00FB3D2D" w:rsidP="00FB3D2D"/>
    <w:p w:rsidR="00102AC5" w:rsidRDefault="00FB3D2D" w:rsidP="00FB3D2D">
      <w:pPr>
        <w:pStyle w:val="BodyText"/>
        <w:ind w:left="0"/>
      </w:pPr>
      <w:r w:rsidRPr="00FB3D2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7.9pt;height:357.9pt">
            <v:imagedata r:id="rId9" o:title="regular_user_use_case"/>
          </v:shape>
        </w:pict>
      </w:r>
    </w:p>
    <w:p w:rsidR="00FB3D2D" w:rsidRPr="00102AC5" w:rsidRDefault="00FB3D2D" w:rsidP="00FB3D2D">
      <w:pPr>
        <w:pStyle w:val="BodyText"/>
        <w:ind w:left="0"/>
      </w:pPr>
      <w:bookmarkStart w:id="6" w:name="_GoBack"/>
      <w:r w:rsidRPr="00FB3D2D">
        <w:lastRenderedPageBreak/>
        <w:pict>
          <v:shape id="_x0000_i1026" type="#_x0000_t75" style="width:544.75pt;height:266.95pt">
            <v:imagedata r:id="rId10" o:title="admin_use_case"/>
          </v:shape>
        </w:pict>
      </w:r>
      <w:bookmarkEnd w:id="6"/>
    </w:p>
    <w:sectPr w:rsidR="00FB3D2D" w:rsidRPr="00102AC5" w:rsidSect="00FB3D2D">
      <w:headerReference w:type="default" r:id="rId11"/>
      <w:footerReference w:type="default" r:id="rId12"/>
      <w:endnotePr>
        <w:numFmt w:val="decimal"/>
      </w:endnotePr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10C" w:rsidRDefault="0037210C">
      <w:pPr>
        <w:spacing w:line="240" w:lineRule="auto"/>
      </w:pPr>
      <w:r>
        <w:separator/>
      </w:r>
    </w:p>
  </w:endnote>
  <w:endnote w:type="continuationSeparator" w:id="0">
    <w:p w:rsidR="0037210C" w:rsidRDefault="003721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D572CA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D572CA">
            <w:t>Pop Laura-Maria</w:t>
          </w:r>
          <w:r w:rsidR="000B26EE">
            <w:fldChar w:fldCharType="begin"/>
          </w:r>
          <w:r w:rsidR="000B26EE">
            <w:instrText xml:space="preserve"> DOCPROPERTY "Company"  \* MERGEFORMAT </w:instrText>
          </w:r>
          <w:r w:rsidR="000B26EE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FB3D2D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FB3D2D">
            <w:rPr>
              <w:rStyle w:val="PageNumber"/>
              <w:noProof/>
            </w:rPr>
            <w:t>6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10C" w:rsidRDefault="0037210C">
      <w:pPr>
        <w:spacing w:line="240" w:lineRule="auto"/>
      </w:pPr>
      <w:r>
        <w:separator/>
      </w:r>
    </w:p>
  </w:footnote>
  <w:footnote w:type="continuationSeparator" w:id="0">
    <w:p w:rsidR="0037210C" w:rsidRDefault="003721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35D2D" w:rsidRDefault="00835D2D" w:rsidP="00835D2D">
    <w:pPr>
      <w:pBdr>
        <w:bottom w:val="single" w:sz="6" w:space="1" w:color="auto"/>
      </w:pBdr>
      <w:jc w:val="right"/>
    </w:pPr>
    <w:fldSimple w:instr=" DOCPROPERTY &quot;Company&quot;  \* MERGEFORMAT ">
      <w:r>
        <w:rPr>
          <w:rFonts w:ascii="Arial" w:hAnsi="Arial"/>
          <w:b/>
          <w:sz w:val="36"/>
        </w:rPr>
        <w:t>Pop Laura-Maria</w:t>
      </w:r>
    </w:fldSimple>
  </w:p>
  <w:p w:rsidR="0004741B" w:rsidRDefault="000B26EE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835D2D">
        <w:rPr>
          <w:rFonts w:ascii="Arial" w:hAnsi="Arial"/>
          <w:b/>
          <w:sz w:val="36"/>
        </w:rPr>
        <w:t>30233</w:t>
      </w:r>
    </w:fldSimple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701B9D">
          <w:r>
            <w:t>Art Gallery Management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701B9D">
          <w:r>
            <w:t xml:space="preserve">  Date:  &lt;22/MAR/2017</w:t>
          </w:r>
          <w:r w:rsidR="00570E86"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0B26EE"/>
    <w:rsid w:val="00102AC5"/>
    <w:rsid w:val="001B7C12"/>
    <w:rsid w:val="002D02EB"/>
    <w:rsid w:val="0037210C"/>
    <w:rsid w:val="003B28F9"/>
    <w:rsid w:val="0056530F"/>
    <w:rsid w:val="00570E86"/>
    <w:rsid w:val="00664E4B"/>
    <w:rsid w:val="006C543D"/>
    <w:rsid w:val="00701B9D"/>
    <w:rsid w:val="00741401"/>
    <w:rsid w:val="00835D2D"/>
    <w:rsid w:val="008C4393"/>
    <w:rsid w:val="0090593F"/>
    <w:rsid w:val="00C709E3"/>
    <w:rsid w:val="00CC2AD9"/>
    <w:rsid w:val="00D047E9"/>
    <w:rsid w:val="00D572CA"/>
    <w:rsid w:val="00D720D3"/>
    <w:rsid w:val="00FB3D2D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49</TotalTime>
  <Pages>6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Pop Laura-Maria</cp:lastModifiedBy>
  <cp:revision>11</cp:revision>
  <dcterms:created xsi:type="dcterms:W3CDTF">2010-02-24T09:14:00Z</dcterms:created>
  <dcterms:modified xsi:type="dcterms:W3CDTF">2017-04-05T16:52:00Z</dcterms:modified>
</cp:coreProperties>
</file>