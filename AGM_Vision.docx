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B90E27" w:rsidRDefault="00216A8E">
      <w:pPr>
        <w:pStyle w:val="Title"/>
        <w:jc w:val="right"/>
        <w:rPr>
          <w:rFonts w:ascii="Times New Roman" w:hAnsi="Times New Roman"/>
        </w:rPr>
      </w:pPr>
      <w:r>
        <w:t>Art Gallery Management</w:t>
      </w:r>
      <w:r w:rsidR="00891558">
        <w:fldChar w:fldCharType="begin"/>
      </w:r>
      <w:r w:rsidR="00891558">
        <w:instrText xml:space="preserve"> SUBJECT  \* MERGEFORMAT </w:instrText>
      </w:r>
      <w:r w:rsidR="00891558">
        <w:fldChar w:fldCharType="end"/>
      </w:r>
    </w:p>
    <w:p w:rsidR="0085257A" w:rsidRPr="00B90E27" w:rsidRDefault="00437292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D87647">
            <w:pPr>
              <w:pStyle w:val="Tabletext"/>
            </w:pPr>
            <w:r>
              <w:t>&lt;19/MAR/2017</w:t>
            </w:r>
            <w:r w:rsidR="0085257A" w:rsidRPr="00B90E27">
              <w:t>&gt;</w:t>
            </w:r>
          </w:p>
        </w:tc>
        <w:tc>
          <w:tcPr>
            <w:tcW w:w="1152" w:type="dxa"/>
          </w:tcPr>
          <w:p w:rsidR="0085257A" w:rsidRPr="00B90E27" w:rsidRDefault="00D87647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D87647">
            <w:pPr>
              <w:pStyle w:val="Tabletext"/>
            </w:pPr>
            <w:r>
              <w:t>-</w:t>
            </w:r>
          </w:p>
        </w:tc>
        <w:tc>
          <w:tcPr>
            <w:tcW w:w="2304" w:type="dxa"/>
          </w:tcPr>
          <w:p w:rsidR="0085257A" w:rsidRPr="00B90E27" w:rsidRDefault="00D87647">
            <w:pPr>
              <w:pStyle w:val="Tabletext"/>
            </w:pPr>
            <w:r>
              <w:t>Pop Laura-Maria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0F3875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0F387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0F387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0F387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0F387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0F387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0F3875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0F387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0F387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0F3875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0F387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0F387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0F387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0F3875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0F387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216A8E" w:rsidRDefault="0085257A" w:rsidP="00216A8E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3D3E72" w:rsidRPr="003D3E72" w:rsidRDefault="003D3E72" w:rsidP="003D3E72"/>
    <w:p w:rsidR="0085257A" w:rsidRPr="00A4400F" w:rsidRDefault="00A4400F" w:rsidP="00151604">
      <w:pPr>
        <w:pStyle w:val="InfoBlue"/>
      </w:pPr>
      <w:r w:rsidRPr="00A4400F">
        <w:t xml:space="preserve"> </w:t>
      </w:r>
      <w:r w:rsidR="0085257A" w:rsidRPr="00A4400F">
        <w:t xml:space="preserve">The purpose of this document is to collect, analyze, and define high-level needs and features of the </w:t>
      </w:r>
      <w:r w:rsidRPr="00A4400F">
        <w:t>ART GALLERY MANAGEMENT</w:t>
      </w:r>
      <w:r w:rsidR="0085257A" w:rsidRPr="00A4400F">
        <w:t xml:space="preserve">. It focuses on the capabilities needed by the stakeholders and the target users, and </w:t>
      </w:r>
      <w:r w:rsidR="0085257A" w:rsidRPr="00A4400F">
        <w:rPr>
          <w:b/>
          <w:bCs/>
        </w:rPr>
        <w:t>why</w:t>
      </w:r>
      <w:r w:rsidR="0085257A" w:rsidRPr="00A4400F">
        <w:t xml:space="preserve"> these needs exist. The details of how the </w:t>
      </w:r>
      <w:r w:rsidRPr="00A4400F">
        <w:t xml:space="preserve">ART GALLERY MANAGEMENT  </w:t>
      </w:r>
      <w:r w:rsidR="0085257A" w:rsidRPr="00A4400F">
        <w:t>fulfills these needs are detailed in the use-case an</w:t>
      </w:r>
      <w:r w:rsidRPr="00A4400F">
        <w:t>d supplementary specifications.</w:t>
      </w:r>
    </w:p>
    <w:p w:rsidR="0085257A" w:rsidRPr="00A4400F" w:rsidRDefault="00A4400F" w:rsidP="00151604">
      <w:pPr>
        <w:pStyle w:val="InfoBlue"/>
      </w:pPr>
      <w:r w:rsidRPr="00A4400F">
        <w:t xml:space="preserve"> </w:t>
      </w:r>
      <w:r w:rsidR="0085257A" w:rsidRPr="00A4400F">
        <w:t xml:space="preserve">The introduction of the </w:t>
      </w:r>
      <w:r w:rsidR="0085257A" w:rsidRPr="00A4400F">
        <w:rPr>
          <w:b/>
          <w:bCs/>
        </w:rPr>
        <w:t xml:space="preserve">Vision </w:t>
      </w:r>
      <w:r w:rsidR="0085257A" w:rsidRPr="00A4400F">
        <w:t xml:space="preserve">document provides an overview of the entire document. It includes the purpose, scope, definitions, acronyms, abbreviations, references, and overview of this </w:t>
      </w:r>
      <w:r w:rsidR="0085257A" w:rsidRPr="00A4400F">
        <w:rPr>
          <w:b/>
          <w:bCs/>
        </w:rPr>
        <w:t xml:space="preserve">Vision </w:t>
      </w:r>
      <w:r w:rsidRPr="00A4400F">
        <w:t>document.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3D3E72" w:rsidRPr="003D3E72" w:rsidRDefault="003D3E72" w:rsidP="003D3E72"/>
    <w:p w:rsidR="00A4400F" w:rsidRPr="00A4400F" w:rsidRDefault="00A4400F" w:rsidP="00A4400F">
      <w:r>
        <w:t>The purpose of this document is to describe a client-server application for an online art gallery.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3D3E72" w:rsidRPr="003D3E72" w:rsidRDefault="003D3E72" w:rsidP="003D3E72"/>
    <w:p w:rsidR="00A4400F" w:rsidRPr="00A4400F" w:rsidRDefault="00A4400F" w:rsidP="00A4400F">
      <w:r>
        <w:t xml:space="preserve">This document applies to the </w:t>
      </w:r>
      <w:r w:rsidRPr="00A4400F">
        <w:rPr>
          <w:color w:val="000000"/>
        </w:rPr>
        <w:t>ART GALLERY MANAGEMENT</w:t>
      </w:r>
      <w:r>
        <w:rPr>
          <w:color w:val="000000"/>
        </w:rPr>
        <w:t xml:space="preserve">, </w:t>
      </w:r>
      <w:r w:rsidR="00460CCD">
        <w:rPr>
          <w:color w:val="000000"/>
        </w:rPr>
        <w:t>which will be developed</w:t>
      </w:r>
      <w:r>
        <w:rPr>
          <w:color w:val="000000"/>
        </w:rPr>
        <w:t xml:space="preserve"> by Pop Laura. The </w:t>
      </w:r>
      <w:r w:rsidR="00460CCD" w:rsidRPr="00460CCD">
        <w:rPr>
          <w:color w:val="000000"/>
        </w:rPr>
        <w:t>ART GALLERY MANAGEMENT</w:t>
      </w:r>
      <w:r w:rsidR="00460CCD">
        <w:rPr>
          <w:color w:val="000000"/>
        </w:rPr>
        <w:t xml:space="preserve"> will be a website. The Gallery keeps information about artists (name, birthp</w:t>
      </w:r>
      <w:r w:rsidR="00151604">
        <w:rPr>
          <w:color w:val="000000"/>
        </w:rPr>
        <w:t>l</w:t>
      </w:r>
      <w:r w:rsidR="00460CCD">
        <w:rPr>
          <w:color w:val="000000"/>
        </w:rPr>
        <w:t>ace, age, etc.), art styles, and pieces of art. It also keeps information about customer (unique ID, name, address, etc.). The customer can buy art and can like art.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3D3E72" w:rsidRPr="003D3E72" w:rsidRDefault="003D3E72" w:rsidP="003D3E72"/>
    <w:p w:rsidR="00460CCD" w:rsidRDefault="00460CCD" w:rsidP="00460CCD">
      <w:pPr>
        <w:rPr>
          <w:color w:val="000000"/>
        </w:rPr>
      </w:pPr>
      <w:r w:rsidRPr="00460CCD">
        <w:rPr>
          <w:b/>
        </w:rPr>
        <w:t>AGM</w:t>
      </w:r>
      <w:r w:rsidR="00B910AA">
        <w:rPr>
          <w:b/>
        </w:rPr>
        <w:t xml:space="preserve"> </w:t>
      </w:r>
      <w:r>
        <w:t>=</w:t>
      </w:r>
      <w:r w:rsidRPr="00437292">
        <w:rPr>
          <w:color w:val="000000"/>
        </w:rPr>
        <w:t xml:space="preserve"> </w:t>
      </w:r>
      <w:r w:rsidRPr="00460CCD">
        <w:rPr>
          <w:color w:val="000000"/>
        </w:rPr>
        <w:t>ART GALLERY MANAGEMENT</w:t>
      </w:r>
    </w:p>
    <w:p w:rsidR="00B910AA" w:rsidRPr="00460CCD" w:rsidRDefault="00B910AA" w:rsidP="00460CCD">
      <w:r w:rsidRPr="00B910AA">
        <w:rPr>
          <w:b/>
        </w:rPr>
        <w:t>DB</w:t>
      </w:r>
      <w:r>
        <w:t xml:space="preserve"> = Data Base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85257A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3D3E72" w:rsidRPr="003D3E72" w:rsidRDefault="003D3E72" w:rsidP="003D3E72"/>
    <w:p w:rsidR="0085257A" w:rsidRPr="00151604" w:rsidRDefault="00151604" w:rsidP="00151604">
      <w:pPr>
        <w:pStyle w:val="InfoBlue"/>
      </w:pPr>
      <w:r w:rsidRPr="00151604">
        <w:t>This application will help art enthusiast</w:t>
      </w:r>
      <w:r w:rsidR="003571C8">
        <w:t>s</w:t>
      </w:r>
      <w:r>
        <w:t xml:space="preserve"> to buy art very fast and artists to sell it.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85257A" w:rsidP="00151604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37292" w:rsidRDefault="003571C8" w:rsidP="00151604">
            <w:pPr>
              <w:pStyle w:val="InfoBlue"/>
            </w:pPr>
            <w:r w:rsidRPr="00437292">
              <w:t>Managing an art gallery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37292" w:rsidRDefault="001C7778" w:rsidP="00151604">
            <w:pPr>
              <w:pStyle w:val="InfoBlue"/>
            </w:pPr>
            <w:r>
              <w:t>A</w:t>
            </w:r>
            <w:r w:rsidR="003571C8" w:rsidRPr="00437292">
              <w:t>rt enthusiasts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37292" w:rsidRDefault="001C7778" w:rsidP="00151604">
            <w:pPr>
              <w:pStyle w:val="InfoBlue"/>
            </w:pPr>
            <w:r>
              <w:t xml:space="preserve">Buy </w:t>
            </w:r>
            <w:r w:rsidR="003571C8" w:rsidRPr="00437292">
              <w:t>art very fast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37292" w:rsidRDefault="003571C8" w:rsidP="00151604">
            <w:pPr>
              <w:pStyle w:val="InfoBlue"/>
            </w:pPr>
            <w:r w:rsidRPr="00437292">
              <w:t>An application that will mange everything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151604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37292" w:rsidRDefault="003571C8" w:rsidP="00151604">
            <w:pPr>
              <w:pStyle w:val="InfoBlue"/>
            </w:pPr>
            <w:r w:rsidRPr="00437292">
              <w:t>Artists or art enthusiasts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37292" w:rsidRDefault="001C7778" w:rsidP="00151604">
            <w:pPr>
              <w:pStyle w:val="InfoBlue"/>
            </w:pPr>
            <w:r>
              <w:t>Wants to buy</w:t>
            </w:r>
            <w:r w:rsidR="003571C8" w:rsidRPr="00437292">
              <w:t xml:space="preserve"> art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37292" w:rsidRDefault="0085257A" w:rsidP="00151604">
            <w:pPr>
              <w:pStyle w:val="InfoBlue"/>
            </w:pPr>
            <w:r w:rsidRPr="00437292">
              <w:t xml:space="preserve"> is a </w:t>
            </w:r>
            <w:r w:rsidR="003571C8" w:rsidRPr="00437292">
              <w:t>website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37292" w:rsidRDefault="003571C8" w:rsidP="00151604">
            <w:pPr>
              <w:pStyle w:val="InfoBlue"/>
            </w:pPr>
            <w:r w:rsidRPr="00437292">
              <w:t>Helps managing pieces of art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37292" w:rsidRDefault="003571C8" w:rsidP="003571C8">
            <w:pPr>
              <w:pStyle w:val="InfoBlue"/>
            </w:pPr>
            <w:r w:rsidRPr="00437292">
              <w:t>Currently available applications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437292" w:rsidRDefault="003571C8" w:rsidP="00151604">
            <w:pPr>
              <w:pStyle w:val="InfoBlue"/>
            </w:pPr>
            <w:r w:rsidRPr="00437292">
              <w:t xml:space="preserve">Provides a simple way to managing pieces of art, buy them </w:t>
            </w:r>
          </w:p>
        </w:tc>
      </w:tr>
    </w:tbl>
    <w:p w:rsidR="0085257A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:rsidR="003D3E72" w:rsidRPr="003D3E72" w:rsidRDefault="003D3E72" w:rsidP="003D3E72"/>
    <w:p w:rsidR="003D3E72" w:rsidRDefault="003D3E72" w:rsidP="003D3E72">
      <w:r>
        <w:t xml:space="preserve">The project AGM is aimed to manage pieces of arts, artists and customers. </w:t>
      </w:r>
    </w:p>
    <w:p w:rsidR="003D3E72" w:rsidRDefault="003D3E72" w:rsidP="003D3E72">
      <w:r>
        <w:t>The main objectives are:</w:t>
      </w:r>
    </w:p>
    <w:p w:rsidR="003D3E72" w:rsidRDefault="003D3E72" w:rsidP="003D3E72">
      <w:pPr>
        <w:numPr>
          <w:ilvl w:val="0"/>
          <w:numId w:val="31"/>
        </w:numPr>
      </w:pPr>
      <w:r>
        <w:t>Keeping records of artists</w:t>
      </w:r>
    </w:p>
    <w:p w:rsidR="003D3E72" w:rsidRDefault="003D3E72" w:rsidP="003D3E72">
      <w:pPr>
        <w:numPr>
          <w:ilvl w:val="0"/>
          <w:numId w:val="31"/>
        </w:numPr>
      </w:pPr>
      <w:r>
        <w:t>Keeping records of pieces of art</w:t>
      </w:r>
    </w:p>
    <w:p w:rsidR="003D3E72" w:rsidRDefault="003D3E72" w:rsidP="001C7778">
      <w:pPr>
        <w:numPr>
          <w:ilvl w:val="0"/>
          <w:numId w:val="31"/>
        </w:numPr>
      </w:pPr>
      <w:r>
        <w:t>Keeping records of customers</w:t>
      </w:r>
    </w:p>
    <w:p w:rsidR="003D3E72" w:rsidRPr="003D3E72" w:rsidRDefault="003D3E72" w:rsidP="003D3E72">
      <w:pPr>
        <w:numPr>
          <w:ilvl w:val="0"/>
          <w:numId w:val="31"/>
        </w:numPr>
      </w:pPr>
      <w:r>
        <w:t>Customers buying pieces of arts or liking them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:rsidR="0085257A" w:rsidRPr="00B90E27" w:rsidRDefault="0085257A" w:rsidP="00151604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437292" w:rsidRDefault="00AC6583" w:rsidP="00151604">
            <w:pPr>
              <w:pStyle w:val="InfoBlue"/>
            </w:pPr>
            <w:r w:rsidRPr="00437292">
              <w:t>Software Architect</w:t>
            </w:r>
          </w:p>
        </w:tc>
        <w:tc>
          <w:tcPr>
            <w:tcW w:w="2610" w:type="dxa"/>
          </w:tcPr>
          <w:p w:rsidR="0085257A" w:rsidRPr="00437292" w:rsidRDefault="00AC6583" w:rsidP="00151604">
            <w:pPr>
              <w:pStyle w:val="InfoBlue"/>
            </w:pPr>
            <w:r w:rsidRPr="00437292">
              <w:t>This stakeholder is a primary lead in the development of the Hospital Manager.</w:t>
            </w:r>
          </w:p>
        </w:tc>
        <w:tc>
          <w:tcPr>
            <w:tcW w:w="3960" w:type="dxa"/>
          </w:tcPr>
          <w:p w:rsidR="00AC6583" w:rsidRPr="00437292" w:rsidRDefault="00AC6583" w:rsidP="00AC6583">
            <w:pPr>
              <w:pStyle w:val="InfoBlue"/>
            </w:pPr>
            <w:r w:rsidRPr="00437292">
              <w:t>-implements architecture of the app</w:t>
            </w:r>
          </w:p>
          <w:p w:rsidR="00AC6583" w:rsidRPr="00AC6583" w:rsidRDefault="00AC6583" w:rsidP="00AC6583">
            <w:pPr>
              <w:pStyle w:val="BodyText"/>
              <w:ind w:left="0"/>
            </w:pPr>
            <w:r>
              <w:t>-responsible for design</w:t>
            </w:r>
          </w:p>
        </w:tc>
      </w:tr>
      <w:tr w:rsidR="00AC6583" w:rsidRPr="00B90E27">
        <w:tc>
          <w:tcPr>
            <w:tcW w:w="1890" w:type="dxa"/>
          </w:tcPr>
          <w:p w:rsidR="00AC6583" w:rsidRPr="00437292" w:rsidRDefault="00AC6583" w:rsidP="00151604">
            <w:pPr>
              <w:pStyle w:val="InfoBlue"/>
            </w:pPr>
            <w:r w:rsidRPr="00437292">
              <w:t>Project Manager</w:t>
            </w:r>
          </w:p>
        </w:tc>
        <w:tc>
          <w:tcPr>
            <w:tcW w:w="2610" w:type="dxa"/>
          </w:tcPr>
          <w:p w:rsidR="00AC6583" w:rsidRPr="00437292" w:rsidRDefault="00AC6583" w:rsidP="00151604">
            <w:pPr>
              <w:pStyle w:val="InfoBlue"/>
            </w:pPr>
            <w:r w:rsidRPr="00437292">
              <w:t>This stakeholder leads development of the Hospital Manager.</w:t>
            </w:r>
          </w:p>
        </w:tc>
        <w:tc>
          <w:tcPr>
            <w:tcW w:w="3960" w:type="dxa"/>
          </w:tcPr>
          <w:p w:rsidR="00AC6583" w:rsidRPr="00437292" w:rsidRDefault="00AC6583" w:rsidP="00151604">
            <w:pPr>
              <w:pStyle w:val="InfoBlue"/>
            </w:pPr>
            <w:r w:rsidRPr="00437292">
              <w:t>-plans, manages, allocates resources</w:t>
            </w:r>
          </w:p>
          <w:p w:rsidR="00AC6583" w:rsidRDefault="00AC6583" w:rsidP="00AC6583">
            <w:pPr>
              <w:pStyle w:val="BodyText"/>
              <w:ind w:left="0"/>
            </w:pPr>
            <w:r>
              <w:t>-coordinates interactions with customer and user</w:t>
            </w:r>
          </w:p>
          <w:p w:rsidR="00AC6583" w:rsidRPr="00AC6583" w:rsidRDefault="00AC6583" w:rsidP="00AC6583">
            <w:pPr>
              <w:pStyle w:val="BodyText"/>
              <w:ind w:left="0"/>
            </w:pPr>
            <w:r>
              <w:t>-decides priorities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p w:rsidR="0085257A" w:rsidRPr="00B90E27" w:rsidRDefault="0085257A" w:rsidP="00151604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>
        <w:trPr>
          <w:trHeight w:val="976"/>
        </w:trPr>
        <w:tc>
          <w:tcPr>
            <w:tcW w:w="998" w:type="dxa"/>
          </w:tcPr>
          <w:p w:rsidR="0085257A" w:rsidRPr="00437292" w:rsidRDefault="00AC6583" w:rsidP="00151604">
            <w:pPr>
              <w:pStyle w:val="InfoBlue"/>
            </w:pPr>
            <w:r w:rsidRPr="00437292">
              <w:t>Regular user</w:t>
            </w:r>
          </w:p>
        </w:tc>
        <w:tc>
          <w:tcPr>
            <w:tcW w:w="1882" w:type="dxa"/>
          </w:tcPr>
          <w:p w:rsidR="00AC6583" w:rsidRPr="00437292" w:rsidRDefault="00AC6583" w:rsidP="00AC6583">
            <w:pPr>
              <w:pStyle w:val="InfoBlue"/>
            </w:pPr>
            <w:r w:rsidRPr="00437292">
              <w:t>Customer</w:t>
            </w:r>
          </w:p>
        </w:tc>
        <w:tc>
          <w:tcPr>
            <w:tcW w:w="3240" w:type="dxa"/>
          </w:tcPr>
          <w:p w:rsidR="00AC6583" w:rsidRPr="00437292" w:rsidRDefault="00AC6583" w:rsidP="00151604">
            <w:pPr>
              <w:pStyle w:val="InfoBlue"/>
            </w:pPr>
            <w:r w:rsidRPr="00437292">
              <w:t>-sign-in</w:t>
            </w:r>
          </w:p>
          <w:p w:rsidR="00AC6583" w:rsidRPr="00437292" w:rsidRDefault="00AC6583" w:rsidP="00151604">
            <w:pPr>
              <w:pStyle w:val="InfoBlue"/>
            </w:pPr>
            <w:r w:rsidRPr="00437292">
              <w:t>-log-in</w:t>
            </w:r>
          </w:p>
          <w:p w:rsidR="0085257A" w:rsidRPr="00437292" w:rsidRDefault="00AC6583" w:rsidP="00151604">
            <w:pPr>
              <w:pStyle w:val="InfoBlue"/>
            </w:pPr>
            <w:r w:rsidRPr="00437292">
              <w:t>-buy art</w:t>
            </w:r>
          </w:p>
          <w:p w:rsidR="00AC6583" w:rsidRDefault="00AC6583" w:rsidP="00AC6583">
            <w:pPr>
              <w:pStyle w:val="BodyText"/>
              <w:ind w:left="0"/>
            </w:pPr>
            <w:r>
              <w:t>-like art</w:t>
            </w:r>
          </w:p>
          <w:p w:rsidR="00AC6583" w:rsidRPr="00AC6583" w:rsidRDefault="00AC6583" w:rsidP="00AC6583">
            <w:pPr>
              <w:pStyle w:val="BodyText"/>
              <w:ind w:left="0"/>
            </w:pPr>
            <w:r>
              <w:t>-</w:t>
            </w:r>
            <w:r w:rsidR="001C7778">
              <w:t>view</w:t>
            </w:r>
          </w:p>
        </w:tc>
        <w:tc>
          <w:tcPr>
            <w:tcW w:w="2628" w:type="dxa"/>
          </w:tcPr>
          <w:p w:rsidR="0085257A" w:rsidRPr="00437292" w:rsidRDefault="0085257A" w:rsidP="00151604">
            <w:pPr>
              <w:pStyle w:val="InfoBlue"/>
            </w:pPr>
          </w:p>
        </w:tc>
      </w:tr>
      <w:tr w:rsidR="00AC6583" w:rsidRPr="00B90E27">
        <w:trPr>
          <w:trHeight w:val="976"/>
        </w:trPr>
        <w:tc>
          <w:tcPr>
            <w:tcW w:w="998" w:type="dxa"/>
          </w:tcPr>
          <w:p w:rsidR="00AC6583" w:rsidRPr="00437292" w:rsidRDefault="00AC6583" w:rsidP="00151604">
            <w:pPr>
              <w:pStyle w:val="InfoBlue"/>
            </w:pPr>
            <w:r w:rsidRPr="00437292">
              <w:t>Admin</w:t>
            </w:r>
          </w:p>
        </w:tc>
        <w:tc>
          <w:tcPr>
            <w:tcW w:w="1882" w:type="dxa"/>
          </w:tcPr>
          <w:p w:rsidR="00AC6583" w:rsidRPr="00437292" w:rsidRDefault="00AC6583" w:rsidP="00AC6583">
            <w:pPr>
              <w:pStyle w:val="InfoBlue"/>
            </w:pPr>
          </w:p>
        </w:tc>
        <w:tc>
          <w:tcPr>
            <w:tcW w:w="3240" w:type="dxa"/>
          </w:tcPr>
          <w:p w:rsidR="00AC6583" w:rsidRPr="00437292" w:rsidRDefault="00AC6583" w:rsidP="00151604">
            <w:pPr>
              <w:pStyle w:val="InfoBlue"/>
            </w:pPr>
            <w:r w:rsidRPr="00437292">
              <w:t>-CRUD on customers/artists</w:t>
            </w:r>
            <w:r w:rsidR="001C7778">
              <w:t>/pieces of art</w:t>
            </w:r>
            <w:bookmarkStart w:id="37" w:name="_GoBack"/>
            <w:bookmarkEnd w:id="37"/>
          </w:p>
          <w:p w:rsidR="00AC6583" w:rsidRPr="00AC6583" w:rsidRDefault="00AC6583" w:rsidP="00AC6583">
            <w:pPr>
              <w:pStyle w:val="BodyText"/>
              <w:ind w:left="0"/>
            </w:pPr>
            <w:r>
              <w:t>-reports on customers/artists, sells</w:t>
            </w:r>
          </w:p>
        </w:tc>
        <w:tc>
          <w:tcPr>
            <w:tcW w:w="2628" w:type="dxa"/>
          </w:tcPr>
          <w:p w:rsidR="00AC6583" w:rsidRPr="00437292" w:rsidRDefault="00AC6583" w:rsidP="00151604">
            <w:pPr>
              <w:pStyle w:val="InfoBlue"/>
            </w:pPr>
          </w:p>
        </w:tc>
      </w:tr>
    </w:tbl>
    <w:p w:rsidR="0085257A" w:rsidRPr="00B90E27" w:rsidRDefault="0085257A">
      <w:pPr>
        <w:pStyle w:val="BodyText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lastRenderedPageBreak/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AC6583" w:rsidRDefault="00AC6583" w:rsidP="00AC6583"/>
    <w:p w:rsidR="00AC6583" w:rsidRDefault="00AC6583" w:rsidP="00AC6583">
      <w:r>
        <w:t>User can use the application from home or work.</w:t>
      </w:r>
      <w:r w:rsidR="00B910AA">
        <w:t xml:space="preserve"> The number of users will change constantly. The number of users and time are depending on the needs of completing different tasks. Some unique constraints can be the existence of a browser on the user’s computer and the internet connection. </w:t>
      </w:r>
    </w:p>
    <w:p w:rsidR="00B910AA" w:rsidRPr="00AC6583" w:rsidRDefault="00B910AA" w:rsidP="00AC6583">
      <w:r>
        <w:t xml:space="preserve">Platforms can be Windows or Linux. 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B90E27" w:rsidRDefault="00B910AA" w:rsidP="00151604">
      <w:pPr>
        <w:pStyle w:val="InfoBlue"/>
      </w:pPr>
      <w:r>
        <w:t xml:space="preserve">To implement this app, I will need a computer and an sql server connection to create a DB. </w:t>
      </w:r>
    </w:p>
    <w:sectPr w:rsidR="0085257A" w:rsidRPr="00B90E27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049" w:rsidRDefault="00EE2049">
      <w:pPr>
        <w:spacing w:line="240" w:lineRule="auto"/>
      </w:pPr>
      <w:r>
        <w:separator/>
      </w:r>
    </w:p>
  </w:endnote>
  <w:endnote w:type="continuationSeparator" w:id="0">
    <w:p w:rsidR="00EE2049" w:rsidRDefault="00EE2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216A8E">
          <w:pPr>
            <w:jc w:val="center"/>
          </w:pPr>
          <w:r>
            <w:sym w:font="Symbol" w:char="F0D3"/>
          </w:r>
          <w:r w:rsidR="00216A8E">
            <w:t>Pop Laura-Maria</w:t>
          </w:r>
          <w:r>
            <w:t xml:space="preserve">, </w:t>
          </w:r>
          <w:r w:rsidR="000F3875">
            <w:fldChar w:fldCharType="begin"/>
          </w:r>
          <w:r w:rsidR="000F3875">
            <w:instrText xml:space="preserve"> DATE \@ "yyyy" </w:instrText>
          </w:r>
          <w:r w:rsidR="000F3875">
            <w:fldChar w:fldCharType="separate"/>
          </w:r>
          <w:r w:rsidR="001C7778">
            <w:rPr>
              <w:noProof/>
            </w:rPr>
            <w:t>2017</w:t>
          </w:r>
          <w:r w:rsidR="000F387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1C7778">
            <w:rPr>
              <w:rStyle w:val="PageNumber"/>
              <w:noProof/>
            </w:rPr>
            <w:t>5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049" w:rsidRDefault="00EE2049">
      <w:pPr>
        <w:spacing w:line="240" w:lineRule="auto"/>
      </w:pPr>
      <w:r>
        <w:separator/>
      </w:r>
    </w:p>
  </w:footnote>
  <w:footnote w:type="continuationSeparator" w:id="0">
    <w:p w:rsidR="00EE2049" w:rsidRDefault="00EE2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437292">
    <w:pPr>
      <w:pBdr>
        <w:bottom w:val="single" w:sz="6" w:space="1" w:color="auto"/>
      </w:pBdr>
      <w:jc w:val="right"/>
    </w:pPr>
    <w:fldSimple w:instr=" DOCPROPERTY &quot;Company&quot;  \* MERGEFORMAT ">
      <w:r w:rsidR="00216A8E">
        <w:rPr>
          <w:rFonts w:ascii="Arial" w:hAnsi="Arial"/>
          <w:b/>
          <w:sz w:val="36"/>
        </w:rPr>
        <w:t>Pop Laura-Maria</w:t>
      </w:r>
    </w:fldSimple>
  </w:p>
  <w:p w:rsidR="00AD439A" w:rsidRDefault="0043729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216A8E">
        <w:rPr>
          <w:rFonts w:ascii="Arial" w:hAnsi="Arial"/>
          <w:b/>
          <w:sz w:val="36"/>
        </w:rPr>
        <w:t>30233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216A8E">
          <w:r>
            <w:t>Art Gallery Management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437292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216A8E">
          <w:r>
            <w:t xml:space="preserve">  Date:  &lt;19/MAR/2017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AC705F0"/>
    <w:multiLevelType w:val="hybridMultilevel"/>
    <w:tmpl w:val="121656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9"/>
  </w:num>
  <w:num w:numId="29">
    <w:abstractNumId w:val="16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F3875"/>
    <w:rsid w:val="000F4B7E"/>
    <w:rsid w:val="00121836"/>
    <w:rsid w:val="00151604"/>
    <w:rsid w:val="001C7458"/>
    <w:rsid w:val="001C7778"/>
    <w:rsid w:val="001D42BB"/>
    <w:rsid w:val="00216A8E"/>
    <w:rsid w:val="002404E6"/>
    <w:rsid w:val="003571C8"/>
    <w:rsid w:val="003D3E72"/>
    <w:rsid w:val="00437292"/>
    <w:rsid w:val="00460CCD"/>
    <w:rsid w:val="005A3207"/>
    <w:rsid w:val="00600853"/>
    <w:rsid w:val="006A284E"/>
    <w:rsid w:val="006C5FBF"/>
    <w:rsid w:val="0073239A"/>
    <w:rsid w:val="0085257A"/>
    <w:rsid w:val="00891558"/>
    <w:rsid w:val="00927978"/>
    <w:rsid w:val="009B5BF2"/>
    <w:rsid w:val="00A4400F"/>
    <w:rsid w:val="00A61AF1"/>
    <w:rsid w:val="00A61FD4"/>
    <w:rsid w:val="00AB15B2"/>
    <w:rsid w:val="00AC6583"/>
    <w:rsid w:val="00AD439A"/>
    <w:rsid w:val="00B56935"/>
    <w:rsid w:val="00B90E27"/>
    <w:rsid w:val="00B910AA"/>
    <w:rsid w:val="00B944EA"/>
    <w:rsid w:val="00BE1B76"/>
    <w:rsid w:val="00C24CF0"/>
    <w:rsid w:val="00C35D85"/>
    <w:rsid w:val="00D74D84"/>
    <w:rsid w:val="00D87647"/>
    <w:rsid w:val="00DF1DF0"/>
    <w:rsid w:val="00E41E57"/>
    <w:rsid w:val="00E55EE3"/>
    <w:rsid w:val="00EE2049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51604"/>
    <w:pPr>
      <w:tabs>
        <w:tab w:val="left" w:pos="540"/>
        <w:tab w:val="left" w:pos="1260"/>
      </w:tabs>
      <w:spacing w:after="120"/>
    </w:pPr>
    <w:rPr>
      <w:color w:val="000000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648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Pop Laura-Maria</cp:lastModifiedBy>
  <cp:revision>16</cp:revision>
  <cp:lastPrinted>2001-03-15T12:26:00Z</cp:lastPrinted>
  <dcterms:created xsi:type="dcterms:W3CDTF">2010-02-24T07:49:00Z</dcterms:created>
  <dcterms:modified xsi:type="dcterms:W3CDTF">2017-03-22T13:35:00Z</dcterms:modified>
</cp:coreProperties>
</file>